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4292227" w14:textId="77777777" w:rsidTr="00734B0C">
        <w:trPr>
          <w:trHeight w:val="3654"/>
        </w:trPr>
        <w:tc>
          <w:tcPr>
            <w:tcW w:w="3600" w:type="dxa"/>
            <w:vAlign w:val="bottom"/>
          </w:tcPr>
          <w:p w14:paraId="0F6379FB" w14:textId="390DF8C5" w:rsidR="001B2ABD" w:rsidRDefault="00BC362A" w:rsidP="00BC362A">
            <w:pPr>
              <w:tabs>
                <w:tab w:val="left" w:pos="990"/>
              </w:tabs>
            </w:pPr>
            <w:r>
              <w:t xml:space="preserve"> </w:t>
            </w:r>
          </w:p>
        </w:tc>
        <w:tc>
          <w:tcPr>
            <w:tcW w:w="720" w:type="dxa"/>
          </w:tcPr>
          <w:p w14:paraId="764B5E3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46B0BA6" w14:textId="111D8185" w:rsidR="001B2ABD" w:rsidRPr="00B54E5F" w:rsidRDefault="00AF6C4B" w:rsidP="001B2ABD">
            <w:pPr>
              <w:pStyle w:val="Title"/>
              <w:rPr>
                <w:szCs w:val="96"/>
              </w:rPr>
            </w:pPr>
            <w:r w:rsidRPr="00B54E5F">
              <w:rPr>
                <w:szCs w:val="96"/>
              </w:rPr>
              <w:t>Sanath sidhar</w:t>
            </w:r>
          </w:p>
          <w:p w14:paraId="59AAAFDA" w14:textId="3CD76B21" w:rsidR="001B2ABD" w:rsidRPr="00734B0C" w:rsidRDefault="00734B0C" w:rsidP="00734B0C">
            <w:pPr>
              <w:pStyle w:val="BodyText"/>
              <w:rPr>
                <w:rFonts w:ascii="Arial" w:hAnsi="Arial" w:cs="Arial"/>
                <w:b/>
              </w:rPr>
            </w:pPr>
            <w:r w:rsidRPr="00734B0C">
              <w:rPr>
                <w:b/>
                <w:spacing w:val="13"/>
                <w:w w:val="42"/>
                <w:sz w:val="24"/>
                <w:szCs w:val="24"/>
              </w:rPr>
              <w:t xml:space="preserve">    </w:t>
            </w:r>
            <w:r w:rsidR="00F0166E">
              <w:rPr>
                <w:rFonts w:ascii="Arial" w:hAnsi="Arial" w:cs="Arial"/>
                <w:b/>
                <w:spacing w:val="13"/>
                <w:w w:val="42"/>
                <w:sz w:val="24"/>
                <w:szCs w:val="24"/>
              </w:rPr>
              <w:t>SOFTWARE</w:t>
            </w:r>
            <w:r w:rsidR="00AD056A">
              <w:rPr>
                <w:rFonts w:ascii="Arial" w:hAnsi="Arial" w:cs="Arial"/>
                <w:b/>
                <w:spacing w:val="13"/>
                <w:w w:val="42"/>
                <w:sz w:val="24"/>
                <w:szCs w:val="24"/>
              </w:rPr>
              <w:t xml:space="preserve"> DEVELOPER</w:t>
            </w:r>
            <w:r w:rsidR="00D02AAB">
              <w:rPr>
                <w:rFonts w:ascii="Arial" w:hAnsi="Arial" w:cs="Arial"/>
                <w:b/>
                <w:spacing w:val="13"/>
                <w:w w:val="42"/>
                <w:sz w:val="24"/>
                <w:szCs w:val="24"/>
              </w:rPr>
              <w:t xml:space="preserve"> </w:t>
            </w:r>
            <w:r w:rsidRPr="00734B0C">
              <w:rPr>
                <w:rFonts w:ascii="Arial" w:hAnsi="Arial" w:cs="Arial"/>
                <w:b/>
                <w:spacing w:val="13"/>
                <w:w w:val="42"/>
                <w:sz w:val="24"/>
                <w:szCs w:val="24"/>
              </w:rPr>
              <w:t>INTERN</w:t>
            </w:r>
          </w:p>
        </w:tc>
      </w:tr>
      <w:tr w:rsidR="001B2ABD" w14:paraId="5035DED5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71EFBBB056404AE19C07286D6FF0FF6F"/>
              </w:placeholder>
              <w:temporary/>
              <w:showingPlcHdr/>
              <w15:appearance w15:val="hidden"/>
            </w:sdtPr>
            <w:sdtContent>
              <w:p w14:paraId="390FF17C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28AF7155" w14:textId="48072111" w:rsidR="00B54E5F" w:rsidRDefault="00B54E5F" w:rsidP="00B54E5F">
            <w:r>
              <w:t xml:space="preserve">An aspiring Software development engineer aiming to enhance my coding and software skills and gain exposure to new programming languages. This internship will </w:t>
            </w:r>
            <w:r w:rsidRPr="00B54E5F">
              <w:t xml:space="preserve">positively impact my professional development and </w:t>
            </w:r>
            <w:r>
              <w:t>inspire me to work on the same.</w:t>
            </w:r>
          </w:p>
          <w:p w14:paraId="6D9B860B" w14:textId="77777777" w:rsidR="00B54E5F" w:rsidRDefault="00B54E5F" w:rsidP="00B54E5F">
            <w:r>
              <w:t xml:space="preserve">This skill-based training will help me to apply my computer science studies in a professional environment in the technology industry. </w:t>
            </w:r>
          </w:p>
          <w:p w14:paraId="02724EBC" w14:textId="46D7355D" w:rsidR="00B54E5F" w:rsidRDefault="00B54E5F" w:rsidP="00B54E5F">
            <w:r w:rsidRPr="00B54E5F">
              <w:t>Additionally, this interns</w:t>
            </w:r>
            <w:r w:rsidR="00F0166E">
              <w:t>hip</w:t>
            </w:r>
            <w:r w:rsidRPr="00B54E5F">
              <w:t xml:space="preserve"> will help me obtain </w:t>
            </w:r>
            <w:r w:rsidR="00D02AAB">
              <w:t>new skills and polish my existing ones</w:t>
            </w:r>
            <w:r w:rsidRPr="00B54E5F">
              <w:t>, software</w:t>
            </w:r>
            <w:r>
              <w:t xml:space="preserve"> engineering skills</w:t>
            </w:r>
            <w:r w:rsidR="00D02AAB" w:rsidRPr="00D02AAB">
              <w:t>, prepare me with great presentation skills and interviews,</w:t>
            </w:r>
            <w:r>
              <w:t xml:space="preserve"> and assist my hiring in the future.</w:t>
            </w:r>
          </w:p>
          <w:sdt>
            <w:sdtPr>
              <w:id w:val="-1954003311"/>
              <w:placeholder>
                <w:docPart w:val="26059DC56DCF453EB82BD35F2BBF87A9"/>
              </w:placeholder>
              <w:temporary/>
              <w:showingPlcHdr/>
              <w15:appearance w15:val="hidden"/>
            </w:sdtPr>
            <w:sdtContent>
              <w:p w14:paraId="0801C5CC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F2BA27382C0F472FB0654C14D5E44736"/>
              </w:placeholder>
              <w:temporary/>
              <w:showingPlcHdr/>
              <w15:appearance w15:val="hidden"/>
            </w:sdtPr>
            <w:sdtContent>
              <w:p w14:paraId="470DD16A" w14:textId="77777777" w:rsidR="004D3011" w:rsidRDefault="004D3011" w:rsidP="004D3011">
                <w:r w:rsidRPr="00813B43">
                  <w:rPr>
                    <w:b/>
                    <w:bCs/>
                    <w:u w:val="single"/>
                  </w:rPr>
                  <w:t>PHONE:</w:t>
                </w:r>
              </w:p>
            </w:sdtContent>
          </w:sdt>
          <w:p w14:paraId="7827B316" w14:textId="314EF7F6" w:rsidR="004D3011" w:rsidRDefault="00AF6C4B" w:rsidP="004D3011">
            <w:r>
              <w:t>9667174135</w:t>
            </w:r>
          </w:p>
          <w:p w14:paraId="260E3C32" w14:textId="77777777" w:rsidR="004D3011" w:rsidRPr="004D3011" w:rsidRDefault="004D3011" w:rsidP="004D3011"/>
          <w:p w14:paraId="0B27FE8B" w14:textId="0CCF1D26" w:rsidR="004D3011" w:rsidRPr="00813B43" w:rsidRDefault="00AF6C4B" w:rsidP="004D3011">
            <w:pPr>
              <w:rPr>
                <w:b/>
                <w:bCs/>
                <w:u w:val="single"/>
              </w:rPr>
            </w:pPr>
            <w:r w:rsidRPr="00813B43">
              <w:rPr>
                <w:b/>
                <w:bCs/>
                <w:u w:val="single"/>
              </w:rPr>
              <w:t>ADDRESS:</w:t>
            </w:r>
          </w:p>
          <w:p w14:paraId="185CCCB3" w14:textId="4733C015" w:rsidR="004D3011" w:rsidRDefault="00AF6C4B" w:rsidP="004D3011">
            <w:r>
              <w:t xml:space="preserve">F-2 RZF-1/108 SAI KRIPA APPTS. STREET </w:t>
            </w:r>
            <w:r w:rsidR="00734B0C">
              <w:t>N</w:t>
            </w:r>
            <w:r w:rsidR="004364B3">
              <w:t>O 2</w:t>
            </w:r>
            <w:r w:rsidR="00813B43">
              <w:t xml:space="preserve">, </w:t>
            </w:r>
            <w:r w:rsidR="004364B3">
              <w:t>MAHAVIR ENCLAVE, NEW DELHI-</w:t>
            </w:r>
            <w:r>
              <w:t>110045</w:t>
            </w:r>
            <w:r w:rsidR="00734B0C">
              <w:t>,</w:t>
            </w:r>
            <w:r w:rsidR="00B54E5F">
              <w:t xml:space="preserve"> </w:t>
            </w:r>
            <w:r w:rsidR="00734B0C">
              <w:t>INDIA</w:t>
            </w:r>
          </w:p>
          <w:p w14:paraId="3B25BD54" w14:textId="77777777" w:rsidR="004D3011" w:rsidRDefault="004D3011" w:rsidP="004D3011"/>
          <w:sdt>
            <w:sdtPr>
              <w:id w:val="-240260293"/>
              <w:placeholder>
                <w:docPart w:val="2AEC9F17E861437D99607F4656DD8BF0"/>
              </w:placeholder>
              <w:temporary/>
              <w:showingPlcHdr/>
              <w15:appearance w15:val="hidden"/>
            </w:sdtPr>
            <w:sdtContent>
              <w:p w14:paraId="31DD123D" w14:textId="77777777" w:rsidR="004D3011" w:rsidRDefault="004D3011" w:rsidP="004D3011">
                <w:r w:rsidRPr="00813B43">
                  <w:rPr>
                    <w:b/>
                    <w:bCs/>
                    <w:u w:val="single"/>
                  </w:rPr>
                  <w:t>EMAIL:</w:t>
                </w:r>
              </w:p>
            </w:sdtContent>
          </w:sdt>
          <w:p w14:paraId="0A119979" w14:textId="070D7561" w:rsidR="004D3011" w:rsidRDefault="00000000" w:rsidP="00AF6C4B">
            <w:hyperlink r:id="rId8" w:history="1">
              <w:r w:rsidR="004A1F8E" w:rsidRPr="0038160D">
                <w:rPr>
                  <w:rStyle w:val="Hyperlink"/>
                </w:rPr>
                <w:t>sanathsidhar123@gmail.com</w:t>
              </w:r>
            </w:hyperlink>
          </w:p>
          <w:p w14:paraId="1B84FA76" w14:textId="77777777" w:rsidR="004A1F8E" w:rsidRDefault="004A1F8E" w:rsidP="00AF6C4B"/>
          <w:p w14:paraId="3A80A094" w14:textId="77777777" w:rsidR="004A1F8E" w:rsidRPr="00813B43" w:rsidRDefault="004A1F8E" w:rsidP="00AF6C4B">
            <w:pPr>
              <w:rPr>
                <w:b/>
                <w:bCs/>
                <w:u w:val="single"/>
              </w:rPr>
            </w:pPr>
            <w:r w:rsidRPr="00813B43">
              <w:rPr>
                <w:b/>
                <w:bCs/>
                <w:u w:val="single"/>
              </w:rPr>
              <w:t>LINKEDIN:</w:t>
            </w:r>
          </w:p>
          <w:p w14:paraId="2ED2E65F" w14:textId="6CDD1C4A" w:rsidR="004A1F8E" w:rsidRDefault="00000000" w:rsidP="00AF6C4B">
            <w:pPr>
              <w:rPr>
                <w:color w:val="B85A22" w:themeColor="accent2" w:themeShade="BF"/>
                <w:u w:val="single"/>
              </w:rPr>
            </w:pPr>
            <w:hyperlink r:id="rId9" w:history="1">
              <w:r w:rsidR="00EA0D61" w:rsidRPr="00DB089F">
                <w:rPr>
                  <w:rStyle w:val="Hyperlink"/>
                </w:rPr>
                <w:t>https://www.linkedin.com/in/sanath-sidhar-928847227?lipi=urn%3Ali%3Apage%3Ad_flagship3_profile_view_base_contact_details%3BtkFgOGmbTsCUAOQMfpL6qg%3D%3D</w:t>
              </w:r>
            </w:hyperlink>
          </w:p>
          <w:p w14:paraId="07766FE0" w14:textId="77777777" w:rsidR="00EA0D61" w:rsidRDefault="00EA0D61" w:rsidP="00AF6C4B">
            <w:pPr>
              <w:rPr>
                <w:color w:val="B85A22" w:themeColor="accent2" w:themeShade="BF"/>
                <w:u w:val="single"/>
              </w:rPr>
            </w:pPr>
          </w:p>
          <w:p w14:paraId="0AC7E422" w14:textId="77777777" w:rsidR="00EA0D61" w:rsidRDefault="00EA0D61" w:rsidP="00AF6C4B">
            <w:pPr>
              <w:rPr>
                <w:b/>
                <w:bCs/>
                <w:u w:val="single"/>
              </w:rPr>
            </w:pPr>
            <w:r w:rsidRPr="00EA0D61">
              <w:rPr>
                <w:b/>
                <w:bCs/>
                <w:u w:val="single"/>
              </w:rPr>
              <w:t>GITHUB:</w:t>
            </w:r>
          </w:p>
          <w:p w14:paraId="0170B9D7" w14:textId="1B6B8F85" w:rsidR="00EA0D61" w:rsidRPr="00EA0D61" w:rsidRDefault="00EA0D61" w:rsidP="00AF6C4B">
            <w:pPr>
              <w:rPr>
                <w:color w:val="B85A22" w:themeColor="accent2" w:themeShade="BF"/>
                <w:u w:val="single"/>
              </w:rPr>
            </w:pPr>
            <w:r w:rsidRPr="00EA0D61">
              <w:rPr>
                <w:color w:val="B85A22" w:themeColor="accent2" w:themeShade="BF"/>
                <w:u w:val="single"/>
              </w:rPr>
              <w:t>https://github.com/username0311</w:t>
            </w:r>
          </w:p>
          <w:p w14:paraId="20E16D39" w14:textId="17B1604B" w:rsidR="00EA0D61" w:rsidRPr="00AF6C4B" w:rsidRDefault="00EA0D61" w:rsidP="00AF6C4B">
            <w:pPr>
              <w:rPr>
                <w:color w:val="B85A22" w:themeColor="accent2" w:themeShade="BF"/>
                <w:u w:val="single"/>
              </w:rPr>
            </w:pPr>
          </w:p>
        </w:tc>
        <w:tc>
          <w:tcPr>
            <w:tcW w:w="720" w:type="dxa"/>
          </w:tcPr>
          <w:p w14:paraId="0327E54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E332859A65684775A5A8B88867620BE6"/>
              </w:placeholder>
              <w:temporary/>
              <w:showingPlcHdr/>
              <w15:appearance w15:val="hidden"/>
            </w:sdtPr>
            <w:sdtContent>
              <w:p w14:paraId="2C935F6F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1D924A5" w14:textId="1C734CE1" w:rsidR="00036450" w:rsidRDefault="00AF6C4B" w:rsidP="00AF6C4B">
            <w:pPr>
              <w:pStyle w:val="Heading4"/>
            </w:pPr>
            <w:r>
              <w:t xml:space="preserve">Guru Tegh Bahadur Institute </w:t>
            </w:r>
            <w:r w:rsidR="001D0760">
              <w:t>o</w:t>
            </w:r>
            <w:r>
              <w:t>f Technology</w:t>
            </w:r>
          </w:p>
          <w:p w14:paraId="025F86BE" w14:textId="16A84DA0" w:rsidR="004D3011" w:rsidRDefault="00AE0D57" w:rsidP="00036450">
            <w:r>
              <w:t xml:space="preserve">August </w:t>
            </w:r>
            <w:r w:rsidR="00AF6C4B">
              <w:t>2020-</w:t>
            </w:r>
            <w:r>
              <w:t xml:space="preserve">August </w:t>
            </w:r>
            <w:r w:rsidR="00AF6C4B">
              <w:t>2024(expected)</w:t>
            </w:r>
          </w:p>
          <w:p w14:paraId="03B22754" w14:textId="000C5A32" w:rsidR="003F1886" w:rsidRDefault="00813B43" w:rsidP="003F1886">
            <w:r>
              <w:t>Overall aggregate percentage of 85%</w:t>
            </w:r>
          </w:p>
          <w:p w14:paraId="324FE250" w14:textId="77777777" w:rsidR="008B19A6" w:rsidRDefault="008B19A6" w:rsidP="00036450"/>
          <w:p w14:paraId="70B99E1E" w14:textId="0355A69F" w:rsidR="00036450" w:rsidRPr="00B359E4" w:rsidRDefault="00AF6C4B" w:rsidP="00B359E4">
            <w:pPr>
              <w:pStyle w:val="Heading4"/>
            </w:pPr>
            <w:r>
              <w:t>N K Bagrodia Public School</w:t>
            </w:r>
          </w:p>
          <w:p w14:paraId="1BF3E361" w14:textId="2B1C6DAD" w:rsidR="00036450" w:rsidRDefault="00AF6C4B" w:rsidP="00B359E4">
            <w:pPr>
              <w:pStyle w:val="Date"/>
              <w:rPr>
                <w:b/>
                <w:bCs/>
              </w:rPr>
            </w:pPr>
            <w:r w:rsidRPr="00AF6C4B">
              <w:rPr>
                <w:b/>
                <w:bCs/>
              </w:rPr>
              <w:t xml:space="preserve">Class X </w:t>
            </w:r>
          </w:p>
          <w:p w14:paraId="7666CB17" w14:textId="3A176701" w:rsidR="00036450" w:rsidRDefault="00AF6C4B" w:rsidP="00036450">
            <w:r>
              <w:t xml:space="preserve">Completed in </w:t>
            </w:r>
            <w:r w:rsidR="00AE0D57">
              <w:t xml:space="preserve">March </w:t>
            </w:r>
            <w:r>
              <w:t>2018 with an overall aggregate percentage of 89.8%.</w:t>
            </w:r>
          </w:p>
          <w:p w14:paraId="56D9B5F6" w14:textId="51535A72" w:rsidR="00AF6C4B" w:rsidRDefault="00AF6C4B" w:rsidP="00036450">
            <w:pPr>
              <w:rPr>
                <w:b/>
                <w:bCs/>
              </w:rPr>
            </w:pPr>
            <w:r w:rsidRPr="00AF6C4B">
              <w:rPr>
                <w:b/>
                <w:bCs/>
              </w:rPr>
              <w:t>Class XII</w:t>
            </w:r>
          </w:p>
          <w:p w14:paraId="64AD1E16" w14:textId="20237235" w:rsidR="004D3011" w:rsidRPr="001F3285" w:rsidRDefault="00AF6C4B" w:rsidP="001F3285">
            <w:r>
              <w:t xml:space="preserve">Completed in </w:t>
            </w:r>
            <w:r w:rsidR="00AE0D57">
              <w:t xml:space="preserve">March </w:t>
            </w:r>
            <w:r>
              <w:t>2020 with an overall aggregate percentage of 91.6%</w:t>
            </w:r>
          </w:p>
          <w:sdt>
            <w:sdtPr>
              <w:id w:val="1669594239"/>
              <w:placeholder>
                <w:docPart w:val="360F1AC840B1436394D3F6FDEA331652"/>
              </w:placeholder>
              <w:temporary/>
              <w:showingPlcHdr/>
              <w15:appearance w15:val="hidden"/>
            </w:sdtPr>
            <w:sdtContent>
              <w:p w14:paraId="16271330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4E9DD318" w14:textId="7EE5C3D8" w:rsidR="001F3285" w:rsidRDefault="00AF6C4B" w:rsidP="001F3285">
            <w:pPr>
              <w:rPr>
                <w:b/>
                <w:bCs/>
                <w:noProof/>
                <w:color w:val="000000" w:themeColor="text1"/>
              </w:rPr>
            </w:pPr>
            <w:r w:rsidRPr="001F3285">
              <w:rPr>
                <w:b/>
                <w:bCs/>
                <w:noProof/>
                <w:color w:val="000000" w:themeColor="text1"/>
              </w:rPr>
              <w:t>Coding</w:t>
            </w:r>
            <w:r w:rsidR="0034749E">
              <w:rPr>
                <w:b/>
                <w:bCs/>
                <w:noProof/>
                <w:color w:val="000000" w:themeColor="text1"/>
              </w:rPr>
              <w:t>/Technical</w:t>
            </w:r>
            <w:r w:rsidRPr="001F3285">
              <w:rPr>
                <w:b/>
                <w:bCs/>
                <w:noProof/>
                <w:color w:val="000000" w:themeColor="text1"/>
              </w:rPr>
              <w:t xml:space="preserve"> Skills</w:t>
            </w:r>
          </w:p>
          <w:p w14:paraId="797C1054" w14:textId="04081014" w:rsidR="001F3285" w:rsidRPr="001F3285" w:rsidRDefault="00E6720F" w:rsidP="001F3285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C++ </w:t>
            </w:r>
            <w:r w:rsidR="001F3285">
              <w:rPr>
                <w:noProof/>
                <w:color w:val="000000" w:themeColor="text1"/>
              </w:rPr>
              <w:t>Programming</w:t>
            </w:r>
          </w:p>
          <w:p w14:paraId="6C1FF9DE" w14:textId="5EA1E6E8" w:rsidR="001F3285" w:rsidRPr="00BF6918" w:rsidRDefault="001F3285" w:rsidP="001F3285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noProof/>
                <w:color w:val="000000" w:themeColor="text1"/>
              </w:rPr>
            </w:pPr>
            <w:r w:rsidRPr="001F3285">
              <w:rPr>
                <w:noProof/>
                <w:color w:val="000000" w:themeColor="text1"/>
              </w:rPr>
              <w:t>Web Development</w:t>
            </w:r>
            <w:r w:rsidR="007E2B47">
              <w:rPr>
                <w:noProof/>
                <w:color w:val="000000" w:themeColor="text1"/>
              </w:rPr>
              <w:t>(HTML,CSS</w:t>
            </w:r>
            <w:r w:rsidR="00C31421">
              <w:rPr>
                <w:noProof/>
                <w:color w:val="000000" w:themeColor="text1"/>
              </w:rPr>
              <w:t>,Javascript</w:t>
            </w:r>
            <w:r w:rsidR="007E2B47">
              <w:rPr>
                <w:noProof/>
                <w:color w:val="000000" w:themeColor="text1"/>
              </w:rPr>
              <w:t>)</w:t>
            </w:r>
          </w:p>
          <w:p w14:paraId="4F539F47" w14:textId="4FCE5272" w:rsidR="00BF6918" w:rsidRPr="001F3285" w:rsidRDefault="00BF6918" w:rsidP="001F3285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Data Structures</w:t>
            </w:r>
            <w:r w:rsidR="006707F0">
              <w:rPr>
                <w:noProof/>
                <w:color w:val="000000" w:themeColor="text1"/>
              </w:rPr>
              <w:t xml:space="preserve"> and algorithms</w:t>
            </w:r>
            <w:r w:rsidR="00C31421">
              <w:rPr>
                <w:noProof/>
                <w:color w:val="000000" w:themeColor="text1"/>
              </w:rPr>
              <w:t xml:space="preserve">, </w:t>
            </w:r>
            <w:r>
              <w:rPr>
                <w:noProof/>
                <w:color w:val="000000" w:themeColor="text1"/>
              </w:rPr>
              <w:t>Database</w:t>
            </w:r>
            <w:r w:rsidR="00C31421">
              <w:rPr>
                <w:noProof/>
                <w:color w:val="000000" w:themeColor="text1"/>
              </w:rPr>
              <w:t>, Debugging</w:t>
            </w:r>
          </w:p>
          <w:p w14:paraId="10EDA894" w14:textId="77777777" w:rsidR="00B54E5F" w:rsidRDefault="00B54E5F" w:rsidP="001F3285">
            <w:pPr>
              <w:rPr>
                <w:b/>
                <w:bCs/>
                <w:noProof/>
                <w:color w:val="000000" w:themeColor="text1"/>
              </w:rPr>
            </w:pPr>
          </w:p>
          <w:p w14:paraId="14F0AE30" w14:textId="33CB14E7" w:rsidR="001F3285" w:rsidRDefault="001F3285" w:rsidP="001F3285">
            <w:pPr>
              <w:rPr>
                <w:b/>
                <w:bCs/>
                <w:noProof/>
                <w:color w:val="000000" w:themeColor="text1"/>
              </w:rPr>
            </w:pPr>
            <w:r>
              <w:rPr>
                <w:b/>
                <w:bCs/>
                <w:noProof/>
                <w:color w:val="000000" w:themeColor="text1"/>
              </w:rPr>
              <w:t>Non-Coding Skills</w:t>
            </w:r>
          </w:p>
          <w:p w14:paraId="2AF204DA" w14:textId="201A96DF" w:rsidR="001F3285" w:rsidRPr="004D78B7" w:rsidRDefault="001F3285" w:rsidP="001F3285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spacing w:before="34" w:line="271" w:lineRule="auto"/>
              <w:ind w:right="257"/>
              <w:contextualSpacing w:val="0"/>
            </w:pPr>
            <w:r>
              <w:rPr>
                <w:w w:val="105"/>
              </w:rPr>
              <w:t>C</w:t>
            </w:r>
            <w:r w:rsidRPr="00C45144">
              <w:rPr>
                <w:w w:val="105"/>
              </w:rPr>
              <w:t>an handle projec</w:t>
            </w:r>
            <w:r>
              <w:rPr>
                <w:w w:val="105"/>
              </w:rPr>
              <w:t>ts independently as well as collaborate as a group with other interns</w:t>
            </w:r>
            <w:r w:rsidR="00734B0C">
              <w:rPr>
                <w:w w:val="105"/>
              </w:rPr>
              <w:t xml:space="preserve"> </w:t>
            </w:r>
            <w:r w:rsidR="008B19A6">
              <w:rPr>
                <w:w w:val="105"/>
              </w:rPr>
              <w:t>under priceless</w:t>
            </w:r>
            <w:r w:rsidR="00B54E5F">
              <w:rPr>
                <w:w w:val="105"/>
              </w:rPr>
              <w:t xml:space="preserve"> </w:t>
            </w:r>
            <w:r w:rsidR="008B19A6">
              <w:rPr>
                <w:w w:val="105"/>
              </w:rPr>
              <w:t>mentorship</w:t>
            </w:r>
            <w:r w:rsidR="00E15354">
              <w:rPr>
                <w:w w:val="105"/>
              </w:rPr>
              <w:t xml:space="preserve"> and build</w:t>
            </w:r>
            <w:r w:rsidR="00734B0C">
              <w:rPr>
                <w:w w:val="105"/>
              </w:rPr>
              <w:t xml:space="preserve"> relationship</w:t>
            </w:r>
            <w:r w:rsidR="008B19A6">
              <w:rPr>
                <w:w w:val="105"/>
              </w:rPr>
              <w:t>s</w:t>
            </w:r>
            <w:r>
              <w:rPr>
                <w:w w:val="105"/>
              </w:rPr>
              <w:t xml:space="preserve"> with only focus to </w:t>
            </w:r>
            <w:r w:rsidR="008E10E6">
              <w:rPr>
                <w:w w:val="105"/>
              </w:rPr>
              <w:t>improve</w:t>
            </w:r>
            <w:r w:rsidR="006207C2">
              <w:rPr>
                <w:w w:val="105"/>
              </w:rPr>
              <w:t xml:space="preserve"> on the scalability of the design.</w:t>
            </w:r>
          </w:p>
          <w:p w14:paraId="21B0F79D" w14:textId="1B146A86" w:rsidR="001F3285" w:rsidRPr="00C45144" w:rsidRDefault="001F3285" w:rsidP="001F3285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spacing w:before="34" w:line="271" w:lineRule="auto"/>
              <w:ind w:right="257"/>
              <w:contextualSpacing w:val="0"/>
            </w:pPr>
            <w:r>
              <w:rPr>
                <w:w w:val="105"/>
              </w:rPr>
              <w:t xml:space="preserve"> </w:t>
            </w:r>
            <w:r w:rsidR="00734B0C">
              <w:rPr>
                <w:w w:val="105"/>
              </w:rPr>
              <w:t>Committed to</w:t>
            </w:r>
            <w:r>
              <w:rPr>
                <w:w w:val="105"/>
              </w:rPr>
              <w:t xml:space="preserve"> </w:t>
            </w:r>
            <w:r w:rsidR="00B54E5F">
              <w:rPr>
                <w:w w:val="105"/>
              </w:rPr>
              <w:t>going</w:t>
            </w:r>
            <w:r>
              <w:rPr>
                <w:w w:val="105"/>
              </w:rPr>
              <w:t xml:space="preserve"> </w:t>
            </w:r>
            <w:r w:rsidR="00B54E5F">
              <w:rPr>
                <w:w w:val="105"/>
              </w:rPr>
              <w:t>the</w:t>
            </w:r>
            <w:r>
              <w:rPr>
                <w:w w:val="105"/>
              </w:rPr>
              <w:t xml:space="preserve"> extra mile</w:t>
            </w:r>
            <w:r w:rsidR="00AD056A" w:rsidRPr="00AD056A">
              <w:rPr>
                <w:w w:val="105"/>
              </w:rPr>
              <w:t>, solving problems for results, and meeting</w:t>
            </w:r>
            <w:r w:rsidR="00C31421">
              <w:rPr>
                <w:w w:val="105"/>
              </w:rPr>
              <w:t xml:space="preserve"> deadlines</w:t>
            </w:r>
            <w:r w:rsidR="00D02AAB">
              <w:rPr>
                <w:w w:val="105"/>
              </w:rPr>
              <w:t>.</w:t>
            </w:r>
            <w:r>
              <w:rPr>
                <w:w w:val="105"/>
              </w:rPr>
              <w:t xml:space="preserve"> </w:t>
            </w:r>
          </w:p>
          <w:p w14:paraId="1D180267" w14:textId="59B598A4" w:rsidR="001F3285" w:rsidRPr="00C45144" w:rsidRDefault="001F3285" w:rsidP="001F3285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spacing w:line="192" w:lineRule="exact"/>
              <w:contextualSpacing w:val="0"/>
            </w:pPr>
            <w:r w:rsidRPr="00C45144">
              <w:rPr>
                <w:w w:val="105"/>
              </w:rPr>
              <w:t>Good</w:t>
            </w:r>
            <w:r>
              <w:rPr>
                <w:w w:val="105"/>
              </w:rPr>
              <w:t xml:space="preserve"> elocution skills</w:t>
            </w:r>
            <w:r w:rsidR="008E10E6">
              <w:rPr>
                <w:w w:val="105"/>
              </w:rPr>
              <w:t xml:space="preserve"> with team and community building.</w:t>
            </w:r>
            <w:r>
              <w:rPr>
                <w:w w:val="105"/>
              </w:rPr>
              <w:t xml:space="preserve"> </w:t>
            </w:r>
          </w:p>
          <w:p w14:paraId="3D20DE05" w14:textId="045227E4" w:rsidR="001F3285" w:rsidRPr="00C45144" w:rsidRDefault="00D02AAB" w:rsidP="001F3285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spacing w:before="25" w:line="271" w:lineRule="auto"/>
              <w:ind w:right="796"/>
              <w:contextualSpacing w:val="0"/>
            </w:pPr>
            <w:r>
              <w:rPr>
                <w:w w:val="105"/>
              </w:rPr>
              <w:t>C</w:t>
            </w:r>
            <w:r w:rsidR="001F3285">
              <w:rPr>
                <w:w w:val="105"/>
              </w:rPr>
              <w:t xml:space="preserve">an </w:t>
            </w:r>
            <w:r w:rsidR="00C31421">
              <w:rPr>
                <w:w w:val="105"/>
              </w:rPr>
              <w:t>work in a fast-paced environment</w:t>
            </w:r>
            <w:r>
              <w:rPr>
                <w:w w:val="105"/>
              </w:rPr>
              <w:t>.</w:t>
            </w:r>
          </w:p>
          <w:p w14:paraId="30F22CED" w14:textId="1647F2AD" w:rsidR="001F3285" w:rsidRPr="00B54E5F" w:rsidRDefault="001F3285" w:rsidP="001F3285">
            <w:pPr>
              <w:pStyle w:val="BodyText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B54E5F">
              <w:rPr>
                <w:rFonts w:asciiTheme="majorHAnsi" w:hAnsiTheme="majorHAnsi"/>
                <w:w w:val="105"/>
              </w:rPr>
              <w:t xml:space="preserve">Have considerable problem-solving skills and can build as well </w:t>
            </w:r>
            <w:r w:rsidR="00B54E5F">
              <w:rPr>
                <w:rFonts w:asciiTheme="majorHAnsi" w:hAnsiTheme="majorHAnsi"/>
                <w:w w:val="105"/>
              </w:rPr>
              <w:t xml:space="preserve">as </w:t>
            </w:r>
            <w:r w:rsidRPr="00B54E5F">
              <w:rPr>
                <w:rFonts w:asciiTheme="majorHAnsi" w:hAnsiTheme="majorHAnsi"/>
                <w:w w:val="105"/>
              </w:rPr>
              <w:t xml:space="preserve">contribute </w:t>
            </w:r>
            <w:r w:rsidR="00B54E5F">
              <w:rPr>
                <w:rFonts w:asciiTheme="majorHAnsi" w:hAnsiTheme="majorHAnsi"/>
                <w:w w:val="105"/>
              </w:rPr>
              <w:t>to</w:t>
            </w:r>
            <w:r w:rsidRPr="00B54E5F">
              <w:rPr>
                <w:rFonts w:asciiTheme="majorHAnsi" w:hAnsiTheme="majorHAnsi"/>
                <w:w w:val="105"/>
              </w:rPr>
              <w:t xml:space="preserve"> </w:t>
            </w:r>
            <w:r w:rsidR="008B19A6" w:rsidRPr="00B54E5F">
              <w:rPr>
                <w:rFonts w:asciiTheme="majorHAnsi" w:hAnsiTheme="majorHAnsi"/>
                <w:w w:val="105"/>
              </w:rPr>
              <w:t xml:space="preserve">solutions for </w:t>
            </w:r>
            <w:r w:rsidRPr="00B54E5F">
              <w:rPr>
                <w:rFonts w:asciiTheme="majorHAnsi" w:hAnsiTheme="majorHAnsi"/>
                <w:w w:val="105"/>
              </w:rPr>
              <w:t>application</w:t>
            </w:r>
            <w:r w:rsidR="008B19A6" w:rsidRPr="00B54E5F">
              <w:rPr>
                <w:rFonts w:asciiTheme="majorHAnsi" w:hAnsiTheme="majorHAnsi"/>
                <w:w w:val="105"/>
              </w:rPr>
              <w:t>s improving</w:t>
            </w:r>
            <w:r w:rsidR="00B54E5F">
              <w:rPr>
                <w:rFonts w:asciiTheme="majorHAnsi" w:hAnsiTheme="majorHAnsi"/>
                <w:w w:val="105"/>
              </w:rPr>
              <w:t xml:space="preserve"> ar</w:t>
            </w:r>
            <w:r w:rsidRPr="00B54E5F">
              <w:rPr>
                <w:rFonts w:asciiTheme="majorHAnsi" w:hAnsiTheme="majorHAnsi"/>
                <w:w w:val="105"/>
              </w:rPr>
              <w:t>chitecture and framework</w:t>
            </w:r>
            <w:r w:rsidR="00B54E5F" w:rsidRPr="00B54E5F">
              <w:rPr>
                <w:rFonts w:asciiTheme="majorHAnsi" w:hAnsiTheme="majorHAnsi"/>
                <w:w w:val="105"/>
              </w:rPr>
              <w:t>.</w:t>
            </w:r>
          </w:p>
          <w:p w14:paraId="55B24209" w14:textId="690441A3" w:rsidR="001F3285" w:rsidRPr="00B54E5F" w:rsidRDefault="001F3285" w:rsidP="001F3285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spacing w:before="25" w:line="271" w:lineRule="auto"/>
              <w:ind w:right="796"/>
              <w:contextualSpacing w:val="0"/>
            </w:pPr>
            <w:r>
              <w:rPr>
                <w:w w:val="105"/>
              </w:rPr>
              <w:t>Very receptive to training and adaptable to new technology.</w:t>
            </w:r>
          </w:p>
          <w:p w14:paraId="37692F99" w14:textId="5628DCEC" w:rsidR="00B54E5F" w:rsidRPr="001A2AC0" w:rsidRDefault="00B54E5F" w:rsidP="00B54E5F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spacing w:before="25" w:line="271" w:lineRule="auto"/>
              <w:ind w:right="796"/>
              <w:contextualSpacing w:val="0"/>
            </w:pPr>
            <w:r>
              <w:rPr>
                <w:w w:val="105"/>
              </w:rPr>
              <w:t>Excellent communication</w:t>
            </w:r>
            <w:r w:rsidR="00D02AAB">
              <w:rPr>
                <w:w w:val="105"/>
              </w:rPr>
              <w:t xml:space="preserve"> skills</w:t>
            </w:r>
            <w:r>
              <w:rPr>
                <w:w w:val="105"/>
              </w:rPr>
              <w:t xml:space="preserve"> and </w:t>
            </w:r>
            <w:r w:rsidR="00D02AAB">
              <w:rPr>
                <w:w w:val="105"/>
              </w:rPr>
              <w:t>possess</w:t>
            </w:r>
            <w:r>
              <w:rPr>
                <w:w w:val="105"/>
              </w:rPr>
              <w:t xml:space="preserve"> great interpersonal </w:t>
            </w:r>
            <w:r w:rsidR="00D02AAB">
              <w:rPr>
                <w:w w:val="105"/>
              </w:rPr>
              <w:t xml:space="preserve">and </w:t>
            </w:r>
            <w:r w:rsidR="00F0166E">
              <w:rPr>
                <w:w w:val="105"/>
              </w:rPr>
              <w:t>problem-solving</w:t>
            </w:r>
            <w:r w:rsidR="00D02AAB">
              <w:rPr>
                <w:w w:val="105"/>
              </w:rPr>
              <w:t xml:space="preserve"> </w:t>
            </w:r>
            <w:r>
              <w:rPr>
                <w:w w:val="105"/>
              </w:rPr>
              <w:t>skills.</w:t>
            </w:r>
          </w:p>
          <w:p w14:paraId="241F1B01" w14:textId="0BB51479" w:rsidR="001F3285" w:rsidRDefault="001F3285" w:rsidP="00B54E5F">
            <w:pPr>
              <w:pStyle w:val="ListParagraph"/>
              <w:tabs>
                <w:tab w:val="left" w:pos="2688"/>
              </w:tabs>
              <w:rPr>
                <w:b/>
                <w:bCs/>
                <w:noProof/>
                <w:color w:val="000000" w:themeColor="text1"/>
              </w:rPr>
            </w:pPr>
          </w:p>
          <w:p w14:paraId="4276A5BD" w14:textId="77777777" w:rsidR="00734B0C" w:rsidRPr="00734B0C" w:rsidRDefault="00734B0C" w:rsidP="00734B0C">
            <w:pPr>
              <w:rPr>
                <w:b/>
                <w:bCs/>
                <w:noProof/>
                <w:color w:val="000000" w:themeColor="text1"/>
                <w:sz w:val="24"/>
                <w:szCs w:val="24"/>
                <w:u w:val="single"/>
              </w:rPr>
            </w:pPr>
            <w:r w:rsidRPr="00734B0C">
              <w:rPr>
                <w:b/>
                <w:bCs/>
                <w:noProof/>
                <w:color w:val="000000" w:themeColor="text1"/>
                <w:sz w:val="24"/>
                <w:szCs w:val="24"/>
                <w:u w:val="single"/>
              </w:rPr>
              <w:t>Projects</w:t>
            </w:r>
          </w:p>
          <w:p w14:paraId="77864662" w14:textId="77777777" w:rsidR="00734B0C" w:rsidRPr="008B19A6" w:rsidRDefault="008B19A6" w:rsidP="008B19A6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noProof/>
                <w:color w:val="000000" w:themeColor="text1"/>
                <w:szCs w:val="18"/>
              </w:rPr>
            </w:pPr>
            <w:r>
              <w:rPr>
                <w:bCs/>
                <w:noProof/>
                <w:color w:val="000000" w:themeColor="text1"/>
                <w:szCs w:val="18"/>
              </w:rPr>
              <w:t>Crafting the health potion</w:t>
            </w:r>
          </w:p>
          <w:p w14:paraId="4868FE29" w14:textId="5A74C653" w:rsidR="008B19A6" w:rsidRPr="00063256" w:rsidRDefault="00EA0D61" w:rsidP="00063256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noProof/>
                <w:color w:val="000000" w:themeColor="text1"/>
                <w:szCs w:val="18"/>
              </w:rPr>
            </w:pPr>
            <w:r>
              <w:rPr>
                <w:bCs/>
                <w:noProof/>
                <w:color w:val="000000" w:themeColor="text1"/>
                <w:szCs w:val="18"/>
              </w:rPr>
              <w:t>Tic Tac Toe game</w:t>
            </w:r>
          </w:p>
          <w:p w14:paraId="7417CD8F" w14:textId="26267F20" w:rsidR="00063256" w:rsidRPr="00063256" w:rsidRDefault="00063256" w:rsidP="00063256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noProof/>
                <w:color w:val="000000" w:themeColor="text1"/>
                <w:szCs w:val="18"/>
              </w:rPr>
            </w:pPr>
            <w:r>
              <w:rPr>
                <w:bCs/>
                <w:noProof/>
                <w:color w:val="000000" w:themeColor="text1"/>
                <w:szCs w:val="18"/>
              </w:rPr>
              <w:t>Museum Of Candy</w:t>
            </w:r>
            <w:r w:rsidR="006B6A03">
              <w:rPr>
                <w:bCs/>
                <w:noProof/>
                <w:color w:val="000000" w:themeColor="text1"/>
                <w:szCs w:val="18"/>
              </w:rPr>
              <w:t>(HTML,CSS)</w:t>
            </w:r>
          </w:p>
        </w:tc>
      </w:tr>
    </w:tbl>
    <w:p w14:paraId="3DB28332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FD49B" w14:textId="77777777" w:rsidR="00AA52B8" w:rsidRDefault="00AA52B8" w:rsidP="000C45FF">
      <w:r>
        <w:separator/>
      </w:r>
    </w:p>
  </w:endnote>
  <w:endnote w:type="continuationSeparator" w:id="0">
    <w:p w14:paraId="64AA5769" w14:textId="77777777" w:rsidR="00AA52B8" w:rsidRDefault="00AA52B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B55FE" w14:textId="77777777" w:rsidR="00AA52B8" w:rsidRDefault="00AA52B8" w:rsidP="000C45FF">
      <w:r>
        <w:separator/>
      </w:r>
    </w:p>
  </w:footnote>
  <w:footnote w:type="continuationSeparator" w:id="0">
    <w:p w14:paraId="0F6A9637" w14:textId="77777777" w:rsidR="00AA52B8" w:rsidRDefault="00AA52B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AF631" w14:textId="77777777"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156F4899" wp14:editId="6940C8F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70E45"/>
    <w:multiLevelType w:val="hybridMultilevel"/>
    <w:tmpl w:val="F5543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B360E"/>
    <w:multiLevelType w:val="hybridMultilevel"/>
    <w:tmpl w:val="F1EA3FCA"/>
    <w:lvl w:ilvl="0" w:tplc="0AB4ED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A462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EE2F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EECB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FC6E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FAD4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0EFB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4853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0E35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C6B51"/>
    <w:multiLevelType w:val="hybridMultilevel"/>
    <w:tmpl w:val="83EA3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939BC"/>
    <w:multiLevelType w:val="hybridMultilevel"/>
    <w:tmpl w:val="41C8E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075EB"/>
    <w:multiLevelType w:val="hybridMultilevel"/>
    <w:tmpl w:val="FC0CD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A3A84"/>
    <w:multiLevelType w:val="hybridMultilevel"/>
    <w:tmpl w:val="43625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65A3F"/>
    <w:multiLevelType w:val="hybridMultilevel"/>
    <w:tmpl w:val="BFD00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468405">
    <w:abstractNumId w:val="3"/>
  </w:num>
  <w:num w:numId="2" w16cid:durableId="1364355727">
    <w:abstractNumId w:val="0"/>
  </w:num>
  <w:num w:numId="3" w16cid:durableId="568224222">
    <w:abstractNumId w:val="6"/>
  </w:num>
  <w:num w:numId="4" w16cid:durableId="339551154">
    <w:abstractNumId w:val="1"/>
  </w:num>
  <w:num w:numId="5" w16cid:durableId="502935589">
    <w:abstractNumId w:val="4"/>
  </w:num>
  <w:num w:numId="6" w16cid:durableId="287125327">
    <w:abstractNumId w:val="2"/>
  </w:num>
  <w:num w:numId="7" w16cid:durableId="18899959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C4B"/>
    <w:rsid w:val="00027820"/>
    <w:rsid w:val="00036450"/>
    <w:rsid w:val="00063256"/>
    <w:rsid w:val="00094499"/>
    <w:rsid w:val="000C45FF"/>
    <w:rsid w:val="000E3FD1"/>
    <w:rsid w:val="000F10D3"/>
    <w:rsid w:val="00112054"/>
    <w:rsid w:val="00114B48"/>
    <w:rsid w:val="001317D8"/>
    <w:rsid w:val="001525E1"/>
    <w:rsid w:val="00172986"/>
    <w:rsid w:val="00180329"/>
    <w:rsid w:val="0019001F"/>
    <w:rsid w:val="001A74A5"/>
    <w:rsid w:val="001B2ABD"/>
    <w:rsid w:val="001B4191"/>
    <w:rsid w:val="001D0760"/>
    <w:rsid w:val="001E0391"/>
    <w:rsid w:val="001E1759"/>
    <w:rsid w:val="001F1ECC"/>
    <w:rsid w:val="001F3285"/>
    <w:rsid w:val="002400EB"/>
    <w:rsid w:val="00245077"/>
    <w:rsid w:val="00256CF7"/>
    <w:rsid w:val="00281FD5"/>
    <w:rsid w:val="0030481B"/>
    <w:rsid w:val="003156FC"/>
    <w:rsid w:val="003254B5"/>
    <w:rsid w:val="0034749E"/>
    <w:rsid w:val="00363B61"/>
    <w:rsid w:val="0037121F"/>
    <w:rsid w:val="00390E20"/>
    <w:rsid w:val="003910D8"/>
    <w:rsid w:val="003A6B7D"/>
    <w:rsid w:val="003B06CA"/>
    <w:rsid w:val="003F1886"/>
    <w:rsid w:val="004071FC"/>
    <w:rsid w:val="004364B3"/>
    <w:rsid w:val="00445947"/>
    <w:rsid w:val="0045597E"/>
    <w:rsid w:val="004813B3"/>
    <w:rsid w:val="00496591"/>
    <w:rsid w:val="004A1F8E"/>
    <w:rsid w:val="004C27B7"/>
    <w:rsid w:val="004C63E4"/>
    <w:rsid w:val="004D3011"/>
    <w:rsid w:val="00506771"/>
    <w:rsid w:val="005262AC"/>
    <w:rsid w:val="00536B69"/>
    <w:rsid w:val="005D027F"/>
    <w:rsid w:val="005E39D5"/>
    <w:rsid w:val="005E7AEC"/>
    <w:rsid w:val="00600670"/>
    <w:rsid w:val="006207C2"/>
    <w:rsid w:val="0062123A"/>
    <w:rsid w:val="00646E75"/>
    <w:rsid w:val="006707F0"/>
    <w:rsid w:val="006771D0"/>
    <w:rsid w:val="006B6A03"/>
    <w:rsid w:val="00715FCB"/>
    <w:rsid w:val="00734B0C"/>
    <w:rsid w:val="00743101"/>
    <w:rsid w:val="00764C9F"/>
    <w:rsid w:val="007775E1"/>
    <w:rsid w:val="007867A0"/>
    <w:rsid w:val="007927F5"/>
    <w:rsid w:val="007C0453"/>
    <w:rsid w:val="007E2B47"/>
    <w:rsid w:val="00802CA0"/>
    <w:rsid w:val="00813B43"/>
    <w:rsid w:val="008B19A6"/>
    <w:rsid w:val="008E10E6"/>
    <w:rsid w:val="0091353C"/>
    <w:rsid w:val="00922B48"/>
    <w:rsid w:val="009260CD"/>
    <w:rsid w:val="00940A66"/>
    <w:rsid w:val="00952C25"/>
    <w:rsid w:val="009F149C"/>
    <w:rsid w:val="00A2118D"/>
    <w:rsid w:val="00AA52B8"/>
    <w:rsid w:val="00AD056A"/>
    <w:rsid w:val="00AD0A50"/>
    <w:rsid w:val="00AD76E2"/>
    <w:rsid w:val="00AE0D57"/>
    <w:rsid w:val="00AF6C4B"/>
    <w:rsid w:val="00B20152"/>
    <w:rsid w:val="00B359E4"/>
    <w:rsid w:val="00B54E5F"/>
    <w:rsid w:val="00B57D98"/>
    <w:rsid w:val="00B70850"/>
    <w:rsid w:val="00BC362A"/>
    <w:rsid w:val="00BC3C22"/>
    <w:rsid w:val="00BF6918"/>
    <w:rsid w:val="00C066B6"/>
    <w:rsid w:val="00C31421"/>
    <w:rsid w:val="00C37BA1"/>
    <w:rsid w:val="00C4674C"/>
    <w:rsid w:val="00C506CF"/>
    <w:rsid w:val="00C72BED"/>
    <w:rsid w:val="00C9578B"/>
    <w:rsid w:val="00CB0055"/>
    <w:rsid w:val="00CB1B7C"/>
    <w:rsid w:val="00D02AAB"/>
    <w:rsid w:val="00D2522B"/>
    <w:rsid w:val="00D422DE"/>
    <w:rsid w:val="00D5459D"/>
    <w:rsid w:val="00D754F4"/>
    <w:rsid w:val="00DA1F4D"/>
    <w:rsid w:val="00DC5F54"/>
    <w:rsid w:val="00DD172A"/>
    <w:rsid w:val="00E15354"/>
    <w:rsid w:val="00E25A26"/>
    <w:rsid w:val="00E4381A"/>
    <w:rsid w:val="00E55D74"/>
    <w:rsid w:val="00E6720F"/>
    <w:rsid w:val="00E7174D"/>
    <w:rsid w:val="00EA0D61"/>
    <w:rsid w:val="00F0166E"/>
    <w:rsid w:val="00F2463C"/>
    <w:rsid w:val="00F60274"/>
    <w:rsid w:val="00F77FB9"/>
    <w:rsid w:val="00FB068F"/>
    <w:rsid w:val="00FB42FB"/>
    <w:rsid w:val="00FB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D12C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1"/>
    <w:qFormat/>
    <w:rsid w:val="001F328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F3285"/>
    <w:pPr>
      <w:widowControl w:val="0"/>
      <w:autoSpaceDE w:val="0"/>
      <w:autoSpaceDN w:val="0"/>
    </w:pPr>
    <w:rPr>
      <w:rFonts w:ascii="Tahoma" w:eastAsia="Tahoma" w:hAnsi="Tahoma" w:cs="Tahoma"/>
      <w:szCs w:val="1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F3285"/>
    <w:rPr>
      <w:rFonts w:ascii="Tahoma" w:eastAsia="Tahoma" w:hAnsi="Tahoma" w:cs="Tahoma"/>
      <w:sz w:val="18"/>
      <w:szCs w:val="18"/>
      <w:lang w:eastAsia="en-US"/>
    </w:rPr>
  </w:style>
  <w:style w:type="paragraph" w:styleId="NoSpacing">
    <w:name w:val="No Spacing"/>
    <w:uiPriority w:val="1"/>
    <w:qFormat/>
    <w:rsid w:val="00734B0C"/>
    <w:rPr>
      <w:sz w:val="1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A1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athsidhar123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nath-sidhar-928847227?lipi=urn%3Ali%3Apage%3Ad_flagship3_profile_view_base_contact_details%3BtkFgOGmbTsCUAOQMfpL6qg%3D%3D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ath%20sidhar\AppData\Local\Microsoft\Office\16.0\DTS\en-US%7b9100DA1A-E5FA-450A-89C4-3BA8560BCC42%7d\%7b01274F6E-4DCD-4034-8621-0551A6B8FE39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EFBBB056404AE19C07286D6FF0F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1F6AC-DCAB-48F9-880C-94F0D37182B6}"/>
      </w:docPartPr>
      <w:docPartBody>
        <w:p w:rsidR="00814DFB" w:rsidRDefault="000E2B20">
          <w:pPr>
            <w:pStyle w:val="71EFBBB056404AE19C07286D6FF0FF6F"/>
          </w:pPr>
          <w:r w:rsidRPr="00D5459D">
            <w:t>Profile</w:t>
          </w:r>
        </w:p>
      </w:docPartBody>
    </w:docPart>
    <w:docPart>
      <w:docPartPr>
        <w:name w:val="26059DC56DCF453EB82BD35F2BBF8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DF900-FFBE-4C04-BD4D-318000CB8C4A}"/>
      </w:docPartPr>
      <w:docPartBody>
        <w:p w:rsidR="00814DFB" w:rsidRDefault="000E2B20">
          <w:pPr>
            <w:pStyle w:val="26059DC56DCF453EB82BD35F2BBF87A9"/>
          </w:pPr>
          <w:r w:rsidRPr="00CB0055">
            <w:t>Contact</w:t>
          </w:r>
        </w:p>
      </w:docPartBody>
    </w:docPart>
    <w:docPart>
      <w:docPartPr>
        <w:name w:val="F2BA27382C0F472FB0654C14D5E44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6310A-E279-4DD2-AAE7-5C882C4A2442}"/>
      </w:docPartPr>
      <w:docPartBody>
        <w:p w:rsidR="00814DFB" w:rsidRDefault="000E2B20">
          <w:pPr>
            <w:pStyle w:val="F2BA27382C0F472FB0654C14D5E44736"/>
          </w:pPr>
          <w:r w:rsidRPr="004D3011">
            <w:t>PHONE:</w:t>
          </w:r>
        </w:p>
      </w:docPartBody>
    </w:docPart>
    <w:docPart>
      <w:docPartPr>
        <w:name w:val="2AEC9F17E861437D99607F4656DD8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1B5D3-7755-4741-9679-1F4FF7034AD1}"/>
      </w:docPartPr>
      <w:docPartBody>
        <w:p w:rsidR="00814DFB" w:rsidRDefault="000E2B20">
          <w:pPr>
            <w:pStyle w:val="2AEC9F17E861437D99607F4656DD8BF0"/>
          </w:pPr>
          <w:r w:rsidRPr="004D3011">
            <w:t>EMAIL:</w:t>
          </w:r>
        </w:p>
      </w:docPartBody>
    </w:docPart>
    <w:docPart>
      <w:docPartPr>
        <w:name w:val="E332859A65684775A5A8B88867620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AFFDB-DF94-4F70-8B54-3DEA5048A2C8}"/>
      </w:docPartPr>
      <w:docPartBody>
        <w:p w:rsidR="00814DFB" w:rsidRDefault="000E2B20">
          <w:pPr>
            <w:pStyle w:val="E332859A65684775A5A8B88867620BE6"/>
          </w:pPr>
          <w:r w:rsidRPr="00036450">
            <w:t>EDUCATION</w:t>
          </w:r>
        </w:p>
      </w:docPartBody>
    </w:docPart>
    <w:docPart>
      <w:docPartPr>
        <w:name w:val="360F1AC840B1436394D3F6FDEA331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40D7B-96BC-4778-BB62-04DC331C221B}"/>
      </w:docPartPr>
      <w:docPartBody>
        <w:p w:rsidR="00814DFB" w:rsidRDefault="000E2B20">
          <w:pPr>
            <w:pStyle w:val="360F1AC840B1436394D3F6FDEA331652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B20"/>
    <w:rsid w:val="0004121B"/>
    <w:rsid w:val="00055736"/>
    <w:rsid w:val="000E2B20"/>
    <w:rsid w:val="001B5924"/>
    <w:rsid w:val="004D2E2D"/>
    <w:rsid w:val="004F384A"/>
    <w:rsid w:val="00700DE5"/>
    <w:rsid w:val="00717360"/>
    <w:rsid w:val="00746E98"/>
    <w:rsid w:val="00814DFB"/>
    <w:rsid w:val="00A5756A"/>
    <w:rsid w:val="00AB1195"/>
    <w:rsid w:val="00BE3D14"/>
    <w:rsid w:val="00E0526A"/>
    <w:rsid w:val="00E768C4"/>
    <w:rsid w:val="00EA2ECC"/>
    <w:rsid w:val="00FE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EFBBB056404AE19C07286D6FF0FF6F">
    <w:name w:val="71EFBBB056404AE19C07286D6FF0FF6F"/>
  </w:style>
  <w:style w:type="paragraph" w:customStyle="1" w:styleId="26059DC56DCF453EB82BD35F2BBF87A9">
    <w:name w:val="26059DC56DCF453EB82BD35F2BBF87A9"/>
  </w:style>
  <w:style w:type="paragraph" w:customStyle="1" w:styleId="F2BA27382C0F472FB0654C14D5E44736">
    <w:name w:val="F2BA27382C0F472FB0654C14D5E44736"/>
  </w:style>
  <w:style w:type="paragraph" w:customStyle="1" w:styleId="2AEC9F17E861437D99607F4656DD8BF0">
    <w:name w:val="2AEC9F17E861437D99607F4656DD8BF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E332859A65684775A5A8B88867620BE6">
    <w:name w:val="E332859A65684775A5A8B88867620BE6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360F1AC840B1436394D3F6FDEA331652">
    <w:name w:val="360F1AC840B1436394D3F6FDEA3316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E4E5D-B5EF-4297-BDFF-F59939924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{01274F6E-4DCD-4034-8621-0551A6B8FE39}tf00546271_win32</Template>
  <TotalTime>0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2022-05-28T07:31:00Z</dcterms:created>
  <dcterms:modified xsi:type="dcterms:W3CDTF">2023-06-05T11:30:00Z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b75701bc103ab4d4225b19e42e42ae0168e4098fe1eef1ccbec88390b8d5ea7f</vt:lpwstr>
  </property>
</Properties>
</file>